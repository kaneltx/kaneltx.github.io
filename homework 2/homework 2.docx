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30FD3" w14:textId="064F876C" w:rsidR="002E41C2" w:rsidRDefault="001F4858" w:rsidP="0012535A">
      <w:pPr>
        <w:pStyle w:val="Chaptertitle"/>
        <w:rPr>
          <w:lang w:eastAsia="zh-CN"/>
        </w:rPr>
      </w:pPr>
      <w:r>
        <w:t xml:space="preserve">Homework </w:t>
      </w:r>
      <w:r w:rsidR="00FC7910">
        <w:t>2</w:t>
      </w:r>
      <w:r w:rsidR="00FC7910">
        <w:rPr>
          <w:rFonts w:hint="eastAsia"/>
          <w:lang w:eastAsia="zh-CN"/>
        </w:rPr>
        <w:t>：</w:t>
      </w:r>
      <w:r w:rsidR="00FC7910">
        <w:rPr>
          <w:rFonts w:hint="eastAsia"/>
          <w:lang w:eastAsia="zh-CN"/>
        </w:rPr>
        <w:t xml:space="preserve"> </w:t>
      </w:r>
      <w:r w:rsidR="00FC7910" w:rsidRPr="00FC7910">
        <w:rPr>
          <w:lang w:eastAsia="zh-CN"/>
        </w:rPr>
        <w:t>Order application</w:t>
      </w:r>
    </w:p>
    <w:p w14:paraId="3D5FCB99" w14:textId="77777777" w:rsidR="00FC7910" w:rsidRDefault="00FC7910" w:rsidP="00FC7910">
      <w:pPr>
        <w:pStyle w:val="Normalnon-indented"/>
      </w:pPr>
      <w:r>
        <w:t>For this case study, you’ll create an application that allows the user to place an order at a fictitious coffee shop named Tuxedo Cat Coffee. Prerequisites: Chapters 1 to 8.</w:t>
      </w:r>
    </w:p>
    <w:p w14:paraId="1F127C88" w14:textId="77777777" w:rsidR="00FC7910" w:rsidRDefault="00FC7910" w:rsidP="00FC7910">
      <w:pPr>
        <w:pStyle w:val="2"/>
      </w:pPr>
      <w:r>
        <w:t>User interface</w:t>
      </w:r>
    </w:p>
    <w:p w14:paraId="23403FFB" w14:textId="77777777" w:rsidR="00FC7910" w:rsidRPr="00477C38" w:rsidRDefault="00FC7910" w:rsidP="00FC7910">
      <w:pPr>
        <w:pStyle w:val="Normalindented"/>
      </w:pPr>
      <w:r>
        <w:rPr>
          <w:noProof/>
        </w:rPr>
        <w:drawing>
          <wp:inline distT="0" distB="0" distL="0" distR="0" wp14:anchorId="59C1F108" wp14:editId="0048A8BC">
            <wp:extent cx="3657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fe.png"/>
                    <pic:cNvPicPr/>
                  </pic:nvPicPr>
                  <pic:blipFill>
                    <a:blip r:embed="rId8">
                      <a:extLst>
                        <a:ext uri="{28A0092B-C50C-407E-A947-70E740481C1C}">
                          <a14:useLocalDpi xmlns:a14="http://schemas.microsoft.com/office/drawing/2010/main" val="0"/>
                        </a:ext>
                      </a:extLst>
                    </a:blip>
                    <a:stretch>
                      <a:fillRect/>
                    </a:stretch>
                  </pic:blipFill>
                  <pic:spPr>
                    <a:xfrm>
                      <a:off x="0" y="0"/>
                      <a:ext cx="3657600" cy="4937760"/>
                    </a:xfrm>
                    <a:prstGeom prst="rect">
                      <a:avLst/>
                    </a:prstGeom>
                  </pic:spPr>
                </pic:pic>
              </a:graphicData>
            </a:graphic>
          </wp:inline>
        </w:drawing>
      </w:r>
    </w:p>
    <w:p w14:paraId="72E33A1A" w14:textId="77777777" w:rsidR="00FC7910" w:rsidRDefault="00FC7910" w:rsidP="00FC7910">
      <w:pPr>
        <w:pStyle w:val="2"/>
      </w:pPr>
      <w:r w:rsidRPr="00A43A5F">
        <w:t>Specifications</w:t>
      </w:r>
    </w:p>
    <w:p w14:paraId="1238E0F3" w14:textId="4043A5F0" w:rsidR="00FC7910" w:rsidRDefault="00FC7910" w:rsidP="00FC7910">
      <w:pPr>
        <w:pStyle w:val="Bulleted"/>
      </w:pPr>
      <w:bookmarkStart w:id="0" w:name="OLE_LINK1"/>
      <w:bookmarkStart w:id="1" w:name="OLE_LINK2"/>
      <w:r>
        <w:t>When the user hovers the mouse over one of the images in the menu, another image should be displayed with the description and price of the item. The id attribute of each image identifies the image to be displayed when it’s rolled over.</w:t>
      </w:r>
    </w:p>
    <w:p w14:paraId="7E41BC2E" w14:textId="66B26CC5" w:rsidR="002F2AAF" w:rsidRDefault="002F2AAF" w:rsidP="002F2AAF">
      <w:pPr>
        <w:pStyle w:val="Bulleted"/>
        <w:numPr>
          <w:ilvl w:val="0"/>
          <w:numId w:val="0"/>
        </w:numPr>
        <w:ind w:left="360"/>
        <w:rPr>
          <w:lang w:eastAsia="zh-CN"/>
        </w:rPr>
      </w:pPr>
      <w:r>
        <w:rPr>
          <w:rFonts w:ascii="Arial" w:hAnsi="Arial" w:cs="Arial"/>
          <w:color w:val="2E3033"/>
          <w:shd w:val="clear" w:color="auto" w:fill="FFFFFF"/>
          <w:lang w:eastAsia="zh-CN"/>
        </w:rPr>
        <w:t>当用户将鼠标悬停在菜单中的一个图像上时，另一个图像将显示该项目的描述和价格。每个图像的</w:t>
      </w:r>
      <w:r>
        <w:rPr>
          <w:rFonts w:ascii="Arial" w:hAnsi="Arial" w:cs="Arial"/>
          <w:color w:val="2E3033"/>
          <w:shd w:val="clear" w:color="auto" w:fill="FFFFFF"/>
          <w:lang w:eastAsia="zh-CN"/>
        </w:rPr>
        <w:t>id</w:t>
      </w:r>
      <w:r>
        <w:rPr>
          <w:rFonts w:ascii="Arial" w:hAnsi="Arial" w:cs="Arial"/>
          <w:color w:val="2E3033"/>
          <w:shd w:val="clear" w:color="auto" w:fill="FFFFFF"/>
          <w:lang w:eastAsia="zh-CN"/>
        </w:rPr>
        <w:t>属性标识在翻转时要显示的图像。</w:t>
      </w:r>
    </w:p>
    <w:bookmarkEnd w:id="0"/>
    <w:bookmarkEnd w:id="1"/>
    <w:p w14:paraId="2B1A742A" w14:textId="0FD7EE6D" w:rsidR="00FC7910" w:rsidRDefault="00FC7910" w:rsidP="00FC7910">
      <w:pPr>
        <w:pStyle w:val="Bulleted"/>
      </w:pPr>
      <w:r>
        <w:t>The rollover images should be preloaded.</w:t>
      </w:r>
    </w:p>
    <w:p w14:paraId="69E28883" w14:textId="02694CEF" w:rsidR="002F2AAF" w:rsidRDefault="002F2AAF" w:rsidP="002F2AAF">
      <w:pPr>
        <w:pStyle w:val="Bulleted"/>
        <w:numPr>
          <w:ilvl w:val="0"/>
          <w:numId w:val="0"/>
        </w:numPr>
        <w:ind w:left="360"/>
        <w:rPr>
          <w:lang w:eastAsia="zh-CN"/>
        </w:rPr>
      </w:pPr>
      <w:r>
        <w:rPr>
          <w:rFonts w:ascii="Arial" w:hAnsi="Arial" w:cs="Arial"/>
          <w:color w:val="2E3033"/>
          <w:shd w:val="clear" w:color="auto" w:fill="FFFFFF"/>
          <w:lang w:eastAsia="zh-CN"/>
        </w:rPr>
        <w:t>滚动图像应该预先加载。</w:t>
      </w:r>
    </w:p>
    <w:p w14:paraId="30E73757" w14:textId="0C3294CC" w:rsidR="00FC7910" w:rsidRDefault="00FC7910" w:rsidP="00FC7910">
      <w:pPr>
        <w:pStyle w:val="Bulleted"/>
      </w:pPr>
      <w:r>
        <w:t>When the user clicks on an image, the order list and order total should be updated and displayed.</w:t>
      </w:r>
    </w:p>
    <w:p w14:paraId="0B82FC67" w14:textId="2812BCB6" w:rsidR="002F2AAF" w:rsidRDefault="002F2AAF" w:rsidP="002F2AAF">
      <w:pPr>
        <w:pStyle w:val="Bulleted"/>
        <w:numPr>
          <w:ilvl w:val="0"/>
          <w:numId w:val="0"/>
        </w:numPr>
        <w:ind w:left="360"/>
        <w:rPr>
          <w:lang w:eastAsia="zh-CN"/>
        </w:rPr>
      </w:pPr>
      <w:r>
        <w:rPr>
          <w:rFonts w:ascii="Arial" w:hAnsi="Arial" w:cs="Arial"/>
          <w:color w:val="2E3033"/>
          <w:shd w:val="clear" w:color="auto" w:fill="FFFFFF"/>
          <w:lang w:eastAsia="zh-CN"/>
        </w:rPr>
        <w:lastRenderedPageBreak/>
        <w:t>当用户单击一个图像时，应该更新并显示订单列表和订单总数。</w:t>
      </w:r>
    </w:p>
    <w:p w14:paraId="3142D468" w14:textId="36C95A07" w:rsidR="00FC7910" w:rsidRDefault="00FC7910" w:rsidP="00FC7910">
      <w:pPr>
        <w:pStyle w:val="Bulleted"/>
      </w:pPr>
      <w:r>
        <w:t>If the user clicks the Place Order button, the checkout.html page should be displayed.</w:t>
      </w:r>
    </w:p>
    <w:p w14:paraId="658F98FB" w14:textId="5E388B33" w:rsidR="002F2AAF" w:rsidRPr="00064B51" w:rsidRDefault="002F2AAF" w:rsidP="002F2AAF">
      <w:pPr>
        <w:pStyle w:val="Bulleted"/>
        <w:numPr>
          <w:ilvl w:val="0"/>
          <w:numId w:val="0"/>
        </w:numPr>
        <w:ind w:left="360"/>
      </w:pPr>
      <w:proofErr w:type="spellStart"/>
      <w:r>
        <w:rPr>
          <w:rFonts w:ascii="Arial" w:hAnsi="Arial" w:cs="Arial"/>
          <w:color w:val="2E3033"/>
          <w:shd w:val="clear" w:color="auto" w:fill="FFFFFF"/>
        </w:rPr>
        <w:t>如果用户单击</w:t>
      </w:r>
      <w:r>
        <w:rPr>
          <w:rFonts w:ascii="Arial" w:hAnsi="Arial" w:cs="Arial"/>
          <w:color w:val="2E3033"/>
          <w:shd w:val="clear" w:color="auto" w:fill="FFFFFF"/>
        </w:rPr>
        <w:t>Place</w:t>
      </w:r>
      <w:proofErr w:type="spellEnd"/>
      <w:r>
        <w:rPr>
          <w:rFonts w:ascii="Arial" w:hAnsi="Arial" w:cs="Arial"/>
          <w:color w:val="2E3033"/>
          <w:shd w:val="clear" w:color="auto" w:fill="FFFFFF"/>
        </w:rPr>
        <w:t xml:space="preserve"> </w:t>
      </w:r>
      <w:proofErr w:type="spellStart"/>
      <w:r>
        <w:rPr>
          <w:rFonts w:ascii="Arial" w:hAnsi="Arial" w:cs="Arial"/>
          <w:color w:val="2E3033"/>
          <w:shd w:val="clear" w:color="auto" w:fill="FFFFFF"/>
        </w:rPr>
        <w:t>Order</w:t>
      </w:r>
      <w:r>
        <w:rPr>
          <w:rFonts w:ascii="Arial" w:hAnsi="Arial" w:cs="Arial"/>
          <w:color w:val="2E3033"/>
          <w:shd w:val="clear" w:color="auto" w:fill="FFFFFF"/>
        </w:rPr>
        <w:t>按钮，就会显示</w:t>
      </w:r>
      <w:r>
        <w:rPr>
          <w:rFonts w:ascii="Arial" w:hAnsi="Arial" w:cs="Arial"/>
          <w:color w:val="2E3033"/>
          <w:shd w:val="clear" w:color="auto" w:fill="FFFFFF"/>
        </w:rPr>
        <w:t>checkout.html</w:t>
      </w:r>
      <w:r>
        <w:rPr>
          <w:rFonts w:ascii="Arial" w:hAnsi="Arial" w:cs="Arial"/>
          <w:color w:val="2E3033"/>
          <w:shd w:val="clear" w:color="auto" w:fill="FFFFFF"/>
        </w:rPr>
        <w:t>页面</w:t>
      </w:r>
      <w:proofErr w:type="spellEnd"/>
      <w:r>
        <w:rPr>
          <w:rFonts w:ascii="Arial" w:hAnsi="Arial" w:cs="Arial"/>
          <w:color w:val="2E3033"/>
          <w:shd w:val="clear" w:color="auto" w:fill="FFFFFF"/>
        </w:rPr>
        <w:t>。</w:t>
      </w:r>
    </w:p>
    <w:p w14:paraId="340B00F8" w14:textId="695ED521" w:rsidR="00FC7910" w:rsidRDefault="00FC7910" w:rsidP="00FC7910">
      <w:pPr>
        <w:pStyle w:val="Bulleted"/>
      </w:pPr>
      <w:r>
        <w:t>If the user clicks the Clear Order button, all of the items should be removed from the order list and the total should be cleared.</w:t>
      </w:r>
    </w:p>
    <w:p w14:paraId="762330B8" w14:textId="114B5FB9" w:rsidR="002F2AAF" w:rsidRPr="00FC7910" w:rsidRDefault="002F2AAF" w:rsidP="002F2AAF">
      <w:pPr>
        <w:pStyle w:val="Bulleted"/>
        <w:numPr>
          <w:ilvl w:val="0"/>
          <w:numId w:val="0"/>
        </w:numPr>
        <w:ind w:left="360"/>
        <w:rPr>
          <w:lang w:eastAsia="zh-CN"/>
        </w:rPr>
      </w:pPr>
      <w:r>
        <w:rPr>
          <w:rFonts w:ascii="Arial" w:hAnsi="Arial" w:cs="Arial"/>
          <w:color w:val="2E3033"/>
          <w:shd w:val="clear" w:color="auto" w:fill="FFFFFF"/>
          <w:lang w:eastAsia="zh-CN"/>
        </w:rPr>
        <w:t>如果用户单击清除订单按钮，则应从订单列表中删除所有项目，并清除总数。</w:t>
      </w:r>
    </w:p>
    <w:sectPr w:rsidR="002F2AAF" w:rsidRPr="00FC7910" w:rsidSect="00A34184">
      <w:headerReference w:type="default" r:id="rId9"/>
      <w:footerReference w:type="even" r:id="rId10"/>
      <w:type w:val="continuous"/>
      <w:pgSz w:w="12240" w:h="15840" w:code="1"/>
      <w:pgMar w:top="1440" w:right="2304" w:bottom="1440" w:left="2016"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63CC2" w14:textId="77777777" w:rsidR="00DB2BD9" w:rsidRDefault="00DB2BD9">
      <w:r>
        <w:separator/>
      </w:r>
    </w:p>
  </w:endnote>
  <w:endnote w:type="continuationSeparator" w:id="0">
    <w:p w14:paraId="4FABE938" w14:textId="77777777" w:rsidR="00DB2BD9" w:rsidRDefault="00DB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9E317" w14:textId="77777777" w:rsidR="006417B2" w:rsidRDefault="006417B2">
    <w:pPr>
      <w:pStyle w:val="a3"/>
      <w:tabs>
        <w:tab w:val="clear" w:pos="4320"/>
        <w:tab w:val="center" w:pos="2880"/>
      </w:tabs>
    </w:pPr>
    <w:r>
      <w:rPr>
        <w:b/>
        <w:sz w:val="28"/>
      </w:rPr>
      <w:t>1-</w:t>
    </w:r>
    <w:r>
      <w:rPr>
        <w:b/>
        <w:sz w:val="28"/>
      </w:rPr>
      <w:fldChar w:fldCharType="begin"/>
    </w:r>
    <w:r>
      <w:rPr>
        <w:b/>
        <w:sz w:val="28"/>
      </w:rPr>
      <w:instrText>PAGE</w:instrText>
    </w:r>
    <w:r>
      <w:rPr>
        <w:b/>
        <w:sz w:val="28"/>
      </w:rPr>
      <w:fldChar w:fldCharType="separate"/>
    </w:r>
    <w:r>
      <w:rPr>
        <w:b/>
        <w:noProof/>
        <w:sz w:val="28"/>
      </w:rPr>
      <w:t>9</w:t>
    </w:r>
    <w:r>
      <w:rPr>
        <w:b/>
        <w:sz w:val="28"/>
      </w:rPr>
      <w:fldChar w:fldCharType="end"/>
    </w:r>
    <w:r>
      <w:rPr>
        <w:b/>
        <w:sz w:val="28"/>
      </w:rPr>
      <w:tab/>
    </w:r>
    <w:r>
      <w:rPr>
        <w:sz w:val="14"/>
      </w:rPr>
      <w:t>Part 2: An advanced course</w:t>
    </w:r>
    <w:r>
      <w:cr/>
    </w:r>
  </w:p>
  <w:p w14:paraId="4EE9E92F" w14:textId="77777777" w:rsidR="006417B2" w:rsidRDefault="006417B2">
    <w:pPr>
      <w:pStyle w:val="a3"/>
      <w:tabs>
        <w:tab w:val="clear" w:pos="4320"/>
        <w:tab w:val="center" w:pos="2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1B4DE" w14:textId="77777777" w:rsidR="00DB2BD9" w:rsidRDefault="00DB2BD9">
      <w:r>
        <w:separator/>
      </w:r>
    </w:p>
  </w:footnote>
  <w:footnote w:type="continuationSeparator" w:id="0">
    <w:p w14:paraId="11F6BECF" w14:textId="77777777" w:rsidR="00DB2BD9" w:rsidRDefault="00DB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643BF" w14:textId="5D6111B4" w:rsidR="006417B2" w:rsidRPr="0043281B" w:rsidRDefault="006417B2" w:rsidP="00D0220B">
    <w:pPr>
      <w:pStyle w:val="a4"/>
      <w:tabs>
        <w:tab w:val="left" w:pos="0"/>
      </w:tabs>
      <w:ind w:left="-720"/>
    </w:pPr>
    <w:r w:rsidRPr="00D0220B">
      <w:rPr>
        <w:rStyle w:val="a5"/>
        <w:rFonts w:ascii="Arial" w:hAnsi="Arial" w:cs="Arial"/>
        <w:b/>
        <w:sz w:val="24"/>
        <w:szCs w:val="24"/>
      </w:rPr>
      <w:fldChar w:fldCharType="begin"/>
    </w:r>
    <w:r w:rsidRPr="00D0220B">
      <w:rPr>
        <w:rStyle w:val="a5"/>
        <w:rFonts w:ascii="Arial" w:hAnsi="Arial" w:cs="Arial"/>
        <w:b/>
        <w:sz w:val="24"/>
        <w:szCs w:val="24"/>
      </w:rPr>
      <w:instrText xml:space="preserve"> PAGE </w:instrText>
    </w:r>
    <w:r w:rsidRPr="00D0220B">
      <w:rPr>
        <w:rStyle w:val="a5"/>
        <w:rFonts w:ascii="Arial" w:hAnsi="Arial" w:cs="Arial"/>
        <w:b/>
        <w:sz w:val="24"/>
        <w:szCs w:val="24"/>
      </w:rPr>
      <w:fldChar w:fldCharType="separate"/>
    </w:r>
    <w:r>
      <w:rPr>
        <w:rStyle w:val="a5"/>
        <w:rFonts w:ascii="Arial" w:hAnsi="Arial" w:cs="Arial"/>
        <w:b/>
        <w:noProof/>
        <w:sz w:val="24"/>
        <w:szCs w:val="24"/>
      </w:rPr>
      <w:t>1</w:t>
    </w:r>
    <w:r w:rsidRPr="00D0220B">
      <w:rPr>
        <w:rStyle w:val="a5"/>
        <w:rFonts w:ascii="Arial" w:hAnsi="Arial" w:cs="Arial"/>
        <w:b/>
        <w:sz w:val="24"/>
        <w:szCs w:val="24"/>
      </w:rPr>
      <w:fldChar w:fldCharType="end"/>
    </w:r>
    <w:r>
      <w:rPr>
        <w:rStyle w:val="a5"/>
      </w:rPr>
      <w:tab/>
      <w:t xml:space="preserve">CSCI </w:t>
    </w:r>
    <w:r w:rsidR="00486B56">
      <w:rPr>
        <w:rStyle w:val="a5"/>
      </w:rPr>
      <w:t>4970</w:t>
    </w:r>
    <w:r>
      <w:rPr>
        <w:rStyle w:val="a5"/>
      </w:rPr>
      <w:t>/6</w:t>
    </w:r>
    <w:r w:rsidR="00486B56">
      <w:rPr>
        <w:rStyle w:val="a5"/>
      </w:rPr>
      <w:t>9</w:t>
    </w:r>
    <w:r>
      <w:rPr>
        <w:rStyle w:val="a5"/>
      </w:rPr>
      <w:t xml:space="preserve">70 </w:t>
    </w:r>
    <w:r w:rsidR="00486B56">
      <w:rPr>
        <w:rStyle w:val="a5"/>
      </w:rPr>
      <w:t>Front-End Web Development</w:t>
    </w:r>
    <w:r>
      <w:rPr>
        <w:rStyle w:val="a5"/>
      </w:rPr>
      <w:t xml:space="preserve"> Summer (Online) Homework </w:t>
    </w:r>
    <w:r w:rsidR="00FC7910">
      <w:rPr>
        <w:rStyle w:val="a5"/>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845"/>
    <w:multiLevelType w:val="hybridMultilevel"/>
    <w:tmpl w:val="DFE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D64"/>
    <w:multiLevelType w:val="hybridMultilevel"/>
    <w:tmpl w:val="543CE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32B98"/>
    <w:multiLevelType w:val="hybridMultilevel"/>
    <w:tmpl w:val="A3B0FF16"/>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42C41"/>
    <w:multiLevelType w:val="hybridMultilevel"/>
    <w:tmpl w:val="C456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5" w15:restartNumberingAfterBreak="0">
    <w:nsid w:val="259575E2"/>
    <w:multiLevelType w:val="hybridMultilevel"/>
    <w:tmpl w:val="6AA0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C0667"/>
    <w:multiLevelType w:val="hybridMultilevel"/>
    <w:tmpl w:val="8C82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9212A"/>
    <w:multiLevelType w:val="hybridMultilevel"/>
    <w:tmpl w:val="F862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6247"/>
    <w:multiLevelType w:val="hybridMultilevel"/>
    <w:tmpl w:val="A3B0FF16"/>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41294"/>
    <w:multiLevelType w:val="hybridMultilevel"/>
    <w:tmpl w:val="B428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A2039"/>
    <w:multiLevelType w:val="singleLevel"/>
    <w:tmpl w:val="F02C8172"/>
    <w:lvl w:ilvl="0">
      <w:start w:val="1"/>
      <w:numFmt w:val="decimal"/>
      <w:pStyle w:val="Exerciselist"/>
      <w:lvlText w:val="%1."/>
      <w:lvlJc w:val="left"/>
      <w:pPr>
        <w:tabs>
          <w:tab w:val="num" w:pos="4770"/>
        </w:tabs>
        <w:ind w:left="4770" w:hanging="360"/>
      </w:pPr>
      <w:rPr>
        <w:rFonts w:hint="default"/>
      </w:rPr>
    </w:lvl>
  </w:abstractNum>
  <w:abstractNum w:abstractNumId="1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12" w15:restartNumberingAfterBreak="0">
    <w:nsid w:val="5F767745"/>
    <w:multiLevelType w:val="hybridMultilevel"/>
    <w:tmpl w:val="D4C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1"/>
  </w:num>
  <w:num w:numId="2">
    <w:abstractNumId w:val="10"/>
  </w:num>
  <w:num w:numId="3">
    <w:abstractNumId w:val="4"/>
  </w:num>
  <w:num w:numId="4">
    <w:abstractNumId w:val="0"/>
  </w:num>
  <w:num w:numId="5">
    <w:abstractNumId w:val="2"/>
  </w:num>
  <w:num w:numId="6">
    <w:abstractNumId w:val="1"/>
  </w:num>
  <w:num w:numId="7">
    <w:abstractNumId w:val="9"/>
  </w:num>
  <w:num w:numId="8">
    <w:abstractNumId w:val="3"/>
  </w:num>
  <w:num w:numId="9">
    <w:abstractNumId w:val="7"/>
  </w:num>
  <w:num w:numId="10">
    <w:abstractNumId w:val="6"/>
  </w:num>
  <w:num w:numId="11">
    <w:abstractNumId w:val="12"/>
  </w:num>
  <w:num w:numId="12">
    <w:abstractNumId w:val="5"/>
  </w:num>
  <w:num w:numId="13">
    <w:abstractNumId w:val="8"/>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SpellingErrors/>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26"/>
    <w:rsid w:val="0000051B"/>
    <w:rsid w:val="00000922"/>
    <w:rsid w:val="0000150C"/>
    <w:rsid w:val="00002917"/>
    <w:rsid w:val="000042E6"/>
    <w:rsid w:val="000057BC"/>
    <w:rsid w:val="0000755D"/>
    <w:rsid w:val="000105C9"/>
    <w:rsid w:val="000155E7"/>
    <w:rsid w:val="000157DF"/>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2816"/>
    <w:rsid w:val="00043893"/>
    <w:rsid w:val="00043F76"/>
    <w:rsid w:val="00047401"/>
    <w:rsid w:val="00051703"/>
    <w:rsid w:val="00051715"/>
    <w:rsid w:val="00051818"/>
    <w:rsid w:val="00053501"/>
    <w:rsid w:val="00053CE0"/>
    <w:rsid w:val="00053DE6"/>
    <w:rsid w:val="00055A0E"/>
    <w:rsid w:val="00055ACC"/>
    <w:rsid w:val="0005622E"/>
    <w:rsid w:val="00056926"/>
    <w:rsid w:val="00061EC2"/>
    <w:rsid w:val="000643BD"/>
    <w:rsid w:val="00065685"/>
    <w:rsid w:val="000659FB"/>
    <w:rsid w:val="00067768"/>
    <w:rsid w:val="0007042B"/>
    <w:rsid w:val="0007236E"/>
    <w:rsid w:val="00072BD9"/>
    <w:rsid w:val="00073D16"/>
    <w:rsid w:val="0007482B"/>
    <w:rsid w:val="000755FE"/>
    <w:rsid w:val="00077D41"/>
    <w:rsid w:val="000818C1"/>
    <w:rsid w:val="00082212"/>
    <w:rsid w:val="0008243F"/>
    <w:rsid w:val="00082E21"/>
    <w:rsid w:val="00083E46"/>
    <w:rsid w:val="00086DBF"/>
    <w:rsid w:val="000877E9"/>
    <w:rsid w:val="00090601"/>
    <w:rsid w:val="00092661"/>
    <w:rsid w:val="00092687"/>
    <w:rsid w:val="00094B4C"/>
    <w:rsid w:val="00094BE3"/>
    <w:rsid w:val="00094DEB"/>
    <w:rsid w:val="00095EB8"/>
    <w:rsid w:val="00097706"/>
    <w:rsid w:val="000A03B9"/>
    <w:rsid w:val="000A14B9"/>
    <w:rsid w:val="000A1789"/>
    <w:rsid w:val="000A6F24"/>
    <w:rsid w:val="000A73BF"/>
    <w:rsid w:val="000B055C"/>
    <w:rsid w:val="000B66B5"/>
    <w:rsid w:val="000B68F0"/>
    <w:rsid w:val="000B7336"/>
    <w:rsid w:val="000B75CD"/>
    <w:rsid w:val="000B7D5A"/>
    <w:rsid w:val="000C051A"/>
    <w:rsid w:val="000C22BE"/>
    <w:rsid w:val="000C238B"/>
    <w:rsid w:val="000C251F"/>
    <w:rsid w:val="000C2F01"/>
    <w:rsid w:val="000C5927"/>
    <w:rsid w:val="000C64E4"/>
    <w:rsid w:val="000D0762"/>
    <w:rsid w:val="000D2416"/>
    <w:rsid w:val="000D5217"/>
    <w:rsid w:val="000D5706"/>
    <w:rsid w:val="000D5DE5"/>
    <w:rsid w:val="000E0CDC"/>
    <w:rsid w:val="000E1317"/>
    <w:rsid w:val="000E63D1"/>
    <w:rsid w:val="000E7E79"/>
    <w:rsid w:val="000E7F0C"/>
    <w:rsid w:val="000F2C40"/>
    <w:rsid w:val="000F636E"/>
    <w:rsid w:val="000F70FD"/>
    <w:rsid w:val="000F7D98"/>
    <w:rsid w:val="000F7E34"/>
    <w:rsid w:val="000F7E52"/>
    <w:rsid w:val="00100162"/>
    <w:rsid w:val="00101605"/>
    <w:rsid w:val="00101DA2"/>
    <w:rsid w:val="00102A82"/>
    <w:rsid w:val="00103833"/>
    <w:rsid w:val="00104EC9"/>
    <w:rsid w:val="00105A4D"/>
    <w:rsid w:val="00105BF1"/>
    <w:rsid w:val="00113A0A"/>
    <w:rsid w:val="001143B8"/>
    <w:rsid w:val="00116F93"/>
    <w:rsid w:val="0011779F"/>
    <w:rsid w:val="00121655"/>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0C07"/>
    <w:rsid w:val="0015167C"/>
    <w:rsid w:val="00151B6C"/>
    <w:rsid w:val="00153AD0"/>
    <w:rsid w:val="00153B65"/>
    <w:rsid w:val="00155467"/>
    <w:rsid w:val="00155776"/>
    <w:rsid w:val="00160FFC"/>
    <w:rsid w:val="00163B7D"/>
    <w:rsid w:val="00163D25"/>
    <w:rsid w:val="00167581"/>
    <w:rsid w:val="0016766C"/>
    <w:rsid w:val="0017147C"/>
    <w:rsid w:val="0017480F"/>
    <w:rsid w:val="00174F10"/>
    <w:rsid w:val="001754E7"/>
    <w:rsid w:val="00175F6C"/>
    <w:rsid w:val="00176397"/>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427"/>
    <w:rsid w:val="00197FC4"/>
    <w:rsid w:val="001A23B1"/>
    <w:rsid w:val="001B00E2"/>
    <w:rsid w:val="001B0261"/>
    <w:rsid w:val="001B0328"/>
    <w:rsid w:val="001B26D7"/>
    <w:rsid w:val="001B2756"/>
    <w:rsid w:val="001B3AC4"/>
    <w:rsid w:val="001B530A"/>
    <w:rsid w:val="001B6F9F"/>
    <w:rsid w:val="001C1327"/>
    <w:rsid w:val="001C1693"/>
    <w:rsid w:val="001C2B12"/>
    <w:rsid w:val="001C3524"/>
    <w:rsid w:val="001C584E"/>
    <w:rsid w:val="001D0478"/>
    <w:rsid w:val="001D41D8"/>
    <w:rsid w:val="001D42C0"/>
    <w:rsid w:val="001D4CA6"/>
    <w:rsid w:val="001D6044"/>
    <w:rsid w:val="001D73CD"/>
    <w:rsid w:val="001D75E2"/>
    <w:rsid w:val="001D7B07"/>
    <w:rsid w:val="001E0BD4"/>
    <w:rsid w:val="001E1326"/>
    <w:rsid w:val="001E1B28"/>
    <w:rsid w:val="001E477A"/>
    <w:rsid w:val="001E53B9"/>
    <w:rsid w:val="001E5767"/>
    <w:rsid w:val="001F16B4"/>
    <w:rsid w:val="001F17EC"/>
    <w:rsid w:val="001F2A07"/>
    <w:rsid w:val="001F2D8F"/>
    <w:rsid w:val="001F3567"/>
    <w:rsid w:val="001F3D01"/>
    <w:rsid w:val="001F4858"/>
    <w:rsid w:val="001F4859"/>
    <w:rsid w:val="001F4C9D"/>
    <w:rsid w:val="001F53A7"/>
    <w:rsid w:val="0020463E"/>
    <w:rsid w:val="002060B4"/>
    <w:rsid w:val="00206720"/>
    <w:rsid w:val="002069E5"/>
    <w:rsid w:val="00207687"/>
    <w:rsid w:val="00210114"/>
    <w:rsid w:val="002126E5"/>
    <w:rsid w:val="00212A38"/>
    <w:rsid w:val="002138E5"/>
    <w:rsid w:val="00214C20"/>
    <w:rsid w:val="00214F8D"/>
    <w:rsid w:val="00216482"/>
    <w:rsid w:val="00220216"/>
    <w:rsid w:val="00220EDC"/>
    <w:rsid w:val="00221F8E"/>
    <w:rsid w:val="00223587"/>
    <w:rsid w:val="002241A9"/>
    <w:rsid w:val="002243AF"/>
    <w:rsid w:val="00225398"/>
    <w:rsid w:val="00242C8F"/>
    <w:rsid w:val="00242CA1"/>
    <w:rsid w:val="00243BBD"/>
    <w:rsid w:val="00245513"/>
    <w:rsid w:val="00251F73"/>
    <w:rsid w:val="00257F53"/>
    <w:rsid w:val="00260115"/>
    <w:rsid w:val="00260130"/>
    <w:rsid w:val="0026149E"/>
    <w:rsid w:val="002620F8"/>
    <w:rsid w:val="00263523"/>
    <w:rsid w:val="002650F6"/>
    <w:rsid w:val="0026564F"/>
    <w:rsid w:val="0026587C"/>
    <w:rsid w:val="00267B90"/>
    <w:rsid w:val="00273216"/>
    <w:rsid w:val="00273229"/>
    <w:rsid w:val="0027573D"/>
    <w:rsid w:val="00277F51"/>
    <w:rsid w:val="00281AAF"/>
    <w:rsid w:val="00281D96"/>
    <w:rsid w:val="00285ED1"/>
    <w:rsid w:val="002865FF"/>
    <w:rsid w:val="00286C38"/>
    <w:rsid w:val="00287386"/>
    <w:rsid w:val="00287DCC"/>
    <w:rsid w:val="00290D79"/>
    <w:rsid w:val="00293366"/>
    <w:rsid w:val="0029576C"/>
    <w:rsid w:val="002A047E"/>
    <w:rsid w:val="002A20E6"/>
    <w:rsid w:val="002A2396"/>
    <w:rsid w:val="002A3E82"/>
    <w:rsid w:val="002A4C6F"/>
    <w:rsid w:val="002A4DEF"/>
    <w:rsid w:val="002A5F40"/>
    <w:rsid w:val="002B2FA1"/>
    <w:rsid w:val="002B4F4E"/>
    <w:rsid w:val="002B6152"/>
    <w:rsid w:val="002B74DB"/>
    <w:rsid w:val="002B7B67"/>
    <w:rsid w:val="002C0D99"/>
    <w:rsid w:val="002C1601"/>
    <w:rsid w:val="002C64A9"/>
    <w:rsid w:val="002D2320"/>
    <w:rsid w:val="002D23D2"/>
    <w:rsid w:val="002D30C1"/>
    <w:rsid w:val="002D377F"/>
    <w:rsid w:val="002D39F5"/>
    <w:rsid w:val="002D6A13"/>
    <w:rsid w:val="002D7553"/>
    <w:rsid w:val="002D76C4"/>
    <w:rsid w:val="002E2CBA"/>
    <w:rsid w:val="002E41C2"/>
    <w:rsid w:val="002E59CC"/>
    <w:rsid w:val="002E66C9"/>
    <w:rsid w:val="002F0547"/>
    <w:rsid w:val="002F05C5"/>
    <w:rsid w:val="002F2AAF"/>
    <w:rsid w:val="002F35E0"/>
    <w:rsid w:val="002F3E76"/>
    <w:rsid w:val="002F78C0"/>
    <w:rsid w:val="00301BD7"/>
    <w:rsid w:val="00306751"/>
    <w:rsid w:val="00307325"/>
    <w:rsid w:val="003075FA"/>
    <w:rsid w:val="00311DD5"/>
    <w:rsid w:val="00316266"/>
    <w:rsid w:val="0031675B"/>
    <w:rsid w:val="00317165"/>
    <w:rsid w:val="0032128F"/>
    <w:rsid w:val="00321772"/>
    <w:rsid w:val="00322E87"/>
    <w:rsid w:val="0032402A"/>
    <w:rsid w:val="0032428B"/>
    <w:rsid w:val="003246AA"/>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572C8"/>
    <w:rsid w:val="00361A20"/>
    <w:rsid w:val="00362ACD"/>
    <w:rsid w:val="003676A7"/>
    <w:rsid w:val="003677B8"/>
    <w:rsid w:val="00370961"/>
    <w:rsid w:val="00374337"/>
    <w:rsid w:val="00374920"/>
    <w:rsid w:val="00376406"/>
    <w:rsid w:val="003769AE"/>
    <w:rsid w:val="00376A48"/>
    <w:rsid w:val="003774C8"/>
    <w:rsid w:val="00381332"/>
    <w:rsid w:val="0038156E"/>
    <w:rsid w:val="003829C5"/>
    <w:rsid w:val="00384E1D"/>
    <w:rsid w:val="00386BD1"/>
    <w:rsid w:val="00387F38"/>
    <w:rsid w:val="003906F9"/>
    <w:rsid w:val="003911B5"/>
    <w:rsid w:val="0039124E"/>
    <w:rsid w:val="0039128F"/>
    <w:rsid w:val="00391348"/>
    <w:rsid w:val="00392CCC"/>
    <w:rsid w:val="003A03F7"/>
    <w:rsid w:val="003A0F8A"/>
    <w:rsid w:val="003A148A"/>
    <w:rsid w:val="003A14B1"/>
    <w:rsid w:val="003A3B4B"/>
    <w:rsid w:val="003A5936"/>
    <w:rsid w:val="003A673F"/>
    <w:rsid w:val="003A6CC7"/>
    <w:rsid w:val="003B00DA"/>
    <w:rsid w:val="003B19F8"/>
    <w:rsid w:val="003B41A2"/>
    <w:rsid w:val="003B45C7"/>
    <w:rsid w:val="003B4F49"/>
    <w:rsid w:val="003C263A"/>
    <w:rsid w:val="003C3053"/>
    <w:rsid w:val="003C408C"/>
    <w:rsid w:val="003C49BF"/>
    <w:rsid w:val="003C6C0D"/>
    <w:rsid w:val="003C7DBE"/>
    <w:rsid w:val="003C7FC4"/>
    <w:rsid w:val="003D04FE"/>
    <w:rsid w:val="003D1046"/>
    <w:rsid w:val="003D2BC5"/>
    <w:rsid w:val="003D4A59"/>
    <w:rsid w:val="003D52BE"/>
    <w:rsid w:val="003D6BB3"/>
    <w:rsid w:val="003D78A8"/>
    <w:rsid w:val="003E1CD3"/>
    <w:rsid w:val="003E30B5"/>
    <w:rsid w:val="003E3906"/>
    <w:rsid w:val="003E536F"/>
    <w:rsid w:val="003E7879"/>
    <w:rsid w:val="003F0456"/>
    <w:rsid w:val="003F0A59"/>
    <w:rsid w:val="003F16BA"/>
    <w:rsid w:val="003F20C9"/>
    <w:rsid w:val="003F2247"/>
    <w:rsid w:val="003F3DC3"/>
    <w:rsid w:val="003F5553"/>
    <w:rsid w:val="003F66FB"/>
    <w:rsid w:val="004013FC"/>
    <w:rsid w:val="00401CA0"/>
    <w:rsid w:val="004041E0"/>
    <w:rsid w:val="0040629E"/>
    <w:rsid w:val="004119D9"/>
    <w:rsid w:val="0041219F"/>
    <w:rsid w:val="004123E6"/>
    <w:rsid w:val="00412CB8"/>
    <w:rsid w:val="0041402E"/>
    <w:rsid w:val="00414046"/>
    <w:rsid w:val="004143D0"/>
    <w:rsid w:val="004148DD"/>
    <w:rsid w:val="00414C6D"/>
    <w:rsid w:val="00415209"/>
    <w:rsid w:val="00420552"/>
    <w:rsid w:val="004205F8"/>
    <w:rsid w:val="0042128D"/>
    <w:rsid w:val="0042628A"/>
    <w:rsid w:val="004312FA"/>
    <w:rsid w:val="0043281B"/>
    <w:rsid w:val="004358AE"/>
    <w:rsid w:val="00435FC0"/>
    <w:rsid w:val="004360EA"/>
    <w:rsid w:val="004362DC"/>
    <w:rsid w:val="00437FDA"/>
    <w:rsid w:val="00440C89"/>
    <w:rsid w:val="00441652"/>
    <w:rsid w:val="00441807"/>
    <w:rsid w:val="00441D4C"/>
    <w:rsid w:val="00442F36"/>
    <w:rsid w:val="004441EA"/>
    <w:rsid w:val="00445AF4"/>
    <w:rsid w:val="00447E21"/>
    <w:rsid w:val="00450DAD"/>
    <w:rsid w:val="004517BC"/>
    <w:rsid w:val="00451E14"/>
    <w:rsid w:val="00454622"/>
    <w:rsid w:val="00454A35"/>
    <w:rsid w:val="00455013"/>
    <w:rsid w:val="00457B59"/>
    <w:rsid w:val="0046025D"/>
    <w:rsid w:val="0046037A"/>
    <w:rsid w:val="00460532"/>
    <w:rsid w:val="00460C91"/>
    <w:rsid w:val="004611E1"/>
    <w:rsid w:val="00461826"/>
    <w:rsid w:val="004620F0"/>
    <w:rsid w:val="00465092"/>
    <w:rsid w:val="00466069"/>
    <w:rsid w:val="00472A27"/>
    <w:rsid w:val="004769AA"/>
    <w:rsid w:val="00476F20"/>
    <w:rsid w:val="00481043"/>
    <w:rsid w:val="00482D58"/>
    <w:rsid w:val="00484A71"/>
    <w:rsid w:val="00486B56"/>
    <w:rsid w:val="0048795A"/>
    <w:rsid w:val="00487DF5"/>
    <w:rsid w:val="00490B4E"/>
    <w:rsid w:val="00491F52"/>
    <w:rsid w:val="004921CE"/>
    <w:rsid w:val="0049306C"/>
    <w:rsid w:val="00493D3A"/>
    <w:rsid w:val="00496412"/>
    <w:rsid w:val="00497EF6"/>
    <w:rsid w:val="004A07E8"/>
    <w:rsid w:val="004A088C"/>
    <w:rsid w:val="004A0E48"/>
    <w:rsid w:val="004A1293"/>
    <w:rsid w:val="004A2355"/>
    <w:rsid w:val="004A302F"/>
    <w:rsid w:val="004A3167"/>
    <w:rsid w:val="004A31BE"/>
    <w:rsid w:val="004A3312"/>
    <w:rsid w:val="004A3B06"/>
    <w:rsid w:val="004A4FC7"/>
    <w:rsid w:val="004A5D93"/>
    <w:rsid w:val="004B0106"/>
    <w:rsid w:val="004B0903"/>
    <w:rsid w:val="004B486D"/>
    <w:rsid w:val="004B57BF"/>
    <w:rsid w:val="004B5FE1"/>
    <w:rsid w:val="004B699D"/>
    <w:rsid w:val="004B6C8E"/>
    <w:rsid w:val="004C4FC2"/>
    <w:rsid w:val="004C71B6"/>
    <w:rsid w:val="004C756D"/>
    <w:rsid w:val="004D162D"/>
    <w:rsid w:val="004D2055"/>
    <w:rsid w:val="004D21A2"/>
    <w:rsid w:val="004D2CB5"/>
    <w:rsid w:val="004D303E"/>
    <w:rsid w:val="004D33CB"/>
    <w:rsid w:val="004D66FD"/>
    <w:rsid w:val="004D67B6"/>
    <w:rsid w:val="004D79B4"/>
    <w:rsid w:val="004E2E97"/>
    <w:rsid w:val="004E5D23"/>
    <w:rsid w:val="004E5E34"/>
    <w:rsid w:val="004E6EDC"/>
    <w:rsid w:val="004F131F"/>
    <w:rsid w:val="004F3FC9"/>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37E1"/>
    <w:rsid w:val="00535354"/>
    <w:rsid w:val="00535D12"/>
    <w:rsid w:val="0054096B"/>
    <w:rsid w:val="00540A02"/>
    <w:rsid w:val="0054403A"/>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7E3"/>
    <w:rsid w:val="00570F78"/>
    <w:rsid w:val="00571129"/>
    <w:rsid w:val="00571AFA"/>
    <w:rsid w:val="005735DC"/>
    <w:rsid w:val="00573EED"/>
    <w:rsid w:val="005748AF"/>
    <w:rsid w:val="00575395"/>
    <w:rsid w:val="005764FB"/>
    <w:rsid w:val="00580415"/>
    <w:rsid w:val="00581DC0"/>
    <w:rsid w:val="00582583"/>
    <w:rsid w:val="0058589A"/>
    <w:rsid w:val="00590C0D"/>
    <w:rsid w:val="00591723"/>
    <w:rsid w:val="0059612B"/>
    <w:rsid w:val="00597655"/>
    <w:rsid w:val="005A007E"/>
    <w:rsid w:val="005A0288"/>
    <w:rsid w:val="005A241F"/>
    <w:rsid w:val="005A2C61"/>
    <w:rsid w:val="005A6FAB"/>
    <w:rsid w:val="005A706E"/>
    <w:rsid w:val="005B0222"/>
    <w:rsid w:val="005B0DDD"/>
    <w:rsid w:val="005B108C"/>
    <w:rsid w:val="005B27E4"/>
    <w:rsid w:val="005B2D86"/>
    <w:rsid w:val="005B526F"/>
    <w:rsid w:val="005B527A"/>
    <w:rsid w:val="005B52A5"/>
    <w:rsid w:val="005B5C8B"/>
    <w:rsid w:val="005B68F0"/>
    <w:rsid w:val="005C4AC7"/>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2203"/>
    <w:rsid w:val="00612D6B"/>
    <w:rsid w:val="006146F8"/>
    <w:rsid w:val="006173E9"/>
    <w:rsid w:val="00617AC3"/>
    <w:rsid w:val="0062036A"/>
    <w:rsid w:val="00621928"/>
    <w:rsid w:val="00622B2B"/>
    <w:rsid w:val="00625D80"/>
    <w:rsid w:val="00625DC1"/>
    <w:rsid w:val="006267B4"/>
    <w:rsid w:val="00626DCD"/>
    <w:rsid w:val="006304C6"/>
    <w:rsid w:val="00630877"/>
    <w:rsid w:val="0063094E"/>
    <w:rsid w:val="00630A7E"/>
    <w:rsid w:val="00632E9C"/>
    <w:rsid w:val="00637ED7"/>
    <w:rsid w:val="006417B2"/>
    <w:rsid w:val="006424EC"/>
    <w:rsid w:val="0064353B"/>
    <w:rsid w:val="00644108"/>
    <w:rsid w:val="00645B9C"/>
    <w:rsid w:val="00646459"/>
    <w:rsid w:val="006464B6"/>
    <w:rsid w:val="00646BF8"/>
    <w:rsid w:val="00652C58"/>
    <w:rsid w:val="0065644D"/>
    <w:rsid w:val="00660042"/>
    <w:rsid w:val="00660193"/>
    <w:rsid w:val="006631C4"/>
    <w:rsid w:val="00663B6E"/>
    <w:rsid w:val="00663FFC"/>
    <w:rsid w:val="00665BA2"/>
    <w:rsid w:val="00665E8E"/>
    <w:rsid w:val="00666AA6"/>
    <w:rsid w:val="00667B70"/>
    <w:rsid w:val="006726B0"/>
    <w:rsid w:val="0067364F"/>
    <w:rsid w:val="00673780"/>
    <w:rsid w:val="00673C0B"/>
    <w:rsid w:val="00675F66"/>
    <w:rsid w:val="006762D3"/>
    <w:rsid w:val="006762D7"/>
    <w:rsid w:val="006773E3"/>
    <w:rsid w:val="0067783B"/>
    <w:rsid w:val="00677CE1"/>
    <w:rsid w:val="00677CE3"/>
    <w:rsid w:val="00680F1C"/>
    <w:rsid w:val="006810D2"/>
    <w:rsid w:val="006820E0"/>
    <w:rsid w:val="00683826"/>
    <w:rsid w:val="00684921"/>
    <w:rsid w:val="00690DDD"/>
    <w:rsid w:val="006926CF"/>
    <w:rsid w:val="006942C7"/>
    <w:rsid w:val="00694450"/>
    <w:rsid w:val="00695933"/>
    <w:rsid w:val="00695934"/>
    <w:rsid w:val="00695A9A"/>
    <w:rsid w:val="0069620E"/>
    <w:rsid w:val="006A1ADD"/>
    <w:rsid w:val="006A20C2"/>
    <w:rsid w:val="006A22DE"/>
    <w:rsid w:val="006A26CA"/>
    <w:rsid w:val="006A45D7"/>
    <w:rsid w:val="006A65A2"/>
    <w:rsid w:val="006A69F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C7E4C"/>
    <w:rsid w:val="006D0121"/>
    <w:rsid w:val="006D0C79"/>
    <w:rsid w:val="006D28DD"/>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474F"/>
    <w:rsid w:val="007152B7"/>
    <w:rsid w:val="00716D2C"/>
    <w:rsid w:val="00722F02"/>
    <w:rsid w:val="0072511A"/>
    <w:rsid w:val="00726C0E"/>
    <w:rsid w:val="00727066"/>
    <w:rsid w:val="0073034B"/>
    <w:rsid w:val="00730856"/>
    <w:rsid w:val="00730959"/>
    <w:rsid w:val="00730BFE"/>
    <w:rsid w:val="007317DE"/>
    <w:rsid w:val="00731B41"/>
    <w:rsid w:val="007326EE"/>
    <w:rsid w:val="0073305A"/>
    <w:rsid w:val="007364F1"/>
    <w:rsid w:val="00742B6C"/>
    <w:rsid w:val="007435F4"/>
    <w:rsid w:val="007438A3"/>
    <w:rsid w:val="00744858"/>
    <w:rsid w:val="00746F93"/>
    <w:rsid w:val="00747752"/>
    <w:rsid w:val="00750957"/>
    <w:rsid w:val="007520C0"/>
    <w:rsid w:val="0075272D"/>
    <w:rsid w:val="0075336D"/>
    <w:rsid w:val="007538B7"/>
    <w:rsid w:val="00760DED"/>
    <w:rsid w:val="00761785"/>
    <w:rsid w:val="00763BCE"/>
    <w:rsid w:val="0076492C"/>
    <w:rsid w:val="007649F9"/>
    <w:rsid w:val="00764EC1"/>
    <w:rsid w:val="00767560"/>
    <w:rsid w:val="00770578"/>
    <w:rsid w:val="0077063D"/>
    <w:rsid w:val="00770904"/>
    <w:rsid w:val="00770B7D"/>
    <w:rsid w:val="007734EF"/>
    <w:rsid w:val="00780BB2"/>
    <w:rsid w:val="00782FA9"/>
    <w:rsid w:val="007836C7"/>
    <w:rsid w:val="007842A9"/>
    <w:rsid w:val="007851D2"/>
    <w:rsid w:val="00785B3F"/>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1DF2"/>
    <w:rsid w:val="007C2BE6"/>
    <w:rsid w:val="007C3187"/>
    <w:rsid w:val="007C4368"/>
    <w:rsid w:val="007C58D8"/>
    <w:rsid w:val="007C5AB5"/>
    <w:rsid w:val="007C5B53"/>
    <w:rsid w:val="007C7C01"/>
    <w:rsid w:val="007C7DD5"/>
    <w:rsid w:val="007C7FD4"/>
    <w:rsid w:val="007D3051"/>
    <w:rsid w:val="007D51AC"/>
    <w:rsid w:val="007D5740"/>
    <w:rsid w:val="007D615C"/>
    <w:rsid w:val="007D6DCE"/>
    <w:rsid w:val="007E2331"/>
    <w:rsid w:val="007E3C2A"/>
    <w:rsid w:val="007E773E"/>
    <w:rsid w:val="007E774A"/>
    <w:rsid w:val="007F052B"/>
    <w:rsid w:val="007F06F6"/>
    <w:rsid w:val="007F2F84"/>
    <w:rsid w:val="007F3846"/>
    <w:rsid w:val="007F3C34"/>
    <w:rsid w:val="007F56A0"/>
    <w:rsid w:val="007F5A57"/>
    <w:rsid w:val="007F5D53"/>
    <w:rsid w:val="007F68A9"/>
    <w:rsid w:val="007F6944"/>
    <w:rsid w:val="007F78BA"/>
    <w:rsid w:val="007F78BF"/>
    <w:rsid w:val="007F7E38"/>
    <w:rsid w:val="00804828"/>
    <w:rsid w:val="008078C5"/>
    <w:rsid w:val="00810BE8"/>
    <w:rsid w:val="00811637"/>
    <w:rsid w:val="00811945"/>
    <w:rsid w:val="008129C0"/>
    <w:rsid w:val="00812A5A"/>
    <w:rsid w:val="0081380D"/>
    <w:rsid w:val="00814301"/>
    <w:rsid w:val="00815D3B"/>
    <w:rsid w:val="00816B5A"/>
    <w:rsid w:val="00820A87"/>
    <w:rsid w:val="008237DF"/>
    <w:rsid w:val="00824100"/>
    <w:rsid w:val="00824415"/>
    <w:rsid w:val="008261E2"/>
    <w:rsid w:val="00826323"/>
    <w:rsid w:val="00826FA0"/>
    <w:rsid w:val="0082779F"/>
    <w:rsid w:val="00830C8A"/>
    <w:rsid w:val="00831599"/>
    <w:rsid w:val="00832635"/>
    <w:rsid w:val="00835411"/>
    <w:rsid w:val="00836099"/>
    <w:rsid w:val="00836216"/>
    <w:rsid w:val="00836C6C"/>
    <w:rsid w:val="008413F0"/>
    <w:rsid w:val="00842185"/>
    <w:rsid w:val="00842F54"/>
    <w:rsid w:val="00843028"/>
    <w:rsid w:val="0084451D"/>
    <w:rsid w:val="00845A10"/>
    <w:rsid w:val="00846420"/>
    <w:rsid w:val="0084669F"/>
    <w:rsid w:val="00846969"/>
    <w:rsid w:val="008470A0"/>
    <w:rsid w:val="008512F4"/>
    <w:rsid w:val="00855D9A"/>
    <w:rsid w:val="00856F14"/>
    <w:rsid w:val="00857B08"/>
    <w:rsid w:val="008607B3"/>
    <w:rsid w:val="00861719"/>
    <w:rsid w:val="008624B3"/>
    <w:rsid w:val="00863604"/>
    <w:rsid w:val="00863C65"/>
    <w:rsid w:val="0086457F"/>
    <w:rsid w:val="0086525F"/>
    <w:rsid w:val="008672A3"/>
    <w:rsid w:val="008702FA"/>
    <w:rsid w:val="00870C15"/>
    <w:rsid w:val="00870CB8"/>
    <w:rsid w:val="008712E7"/>
    <w:rsid w:val="00872F7A"/>
    <w:rsid w:val="00873E4D"/>
    <w:rsid w:val="00875A6B"/>
    <w:rsid w:val="00875B8B"/>
    <w:rsid w:val="00875D66"/>
    <w:rsid w:val="00876493"/>
    <w:rsid w:val="008839E3"/>
    <w:rsid w:val="00883A8E"/>
    <w:rsid w:val="00883D0A"/>
    <w:rsid w:val="008844C2"/>
    <w:rsid w:val="00885E95"/>
    <w:rsid w:val="00886567"/>
    <w:rsid w:val="008930B1"/>
    <w:rsid w:val="00895B3F"/>
    <w:rsid w:val="00895C98"/>
    <w:rsid w:val="0089628E"/>
    <w:rsid w:val="0089674A"/>
    <w:rsid w:val="00897487"/>
    <w:rsid w:val="008A1C28"/>
    <w:rsid w:val="008A1F0A"/>
    <w:rsid w:val="008A381A"/>
    <w:rsid w:val="008A3847"/>
    <w:rsid w:val="008A4AE1"/>
    <w:rsid w:val="008A682E"/>
    <w:rsid w:val="008A6845"/>
    <w:rsid w:val="008A7C17"/>
    <w:rsid w:val="008B14B3"/>
    <w:rsid w:val="008B227E"/>
    <w:rsid w:val="008C20DD"/>
    <w:rsid w:val="008C2449"/>
    <w:rsid w:val="008C2552"/>
    <w:rsid w:val="008C27A4"/>
    <w:rsid w:val="008C302C"/>
    <w:rsid w:val="008C3C0E"/>
    <w:rsid w:val="008C533C"/>
    <w:rsid w:val="008D15D9"/>
    <w:rsid w:val="008D162B"/>
    <w:rsid w:val="008D2224"/>
    <w:rsid w:val="008D598C"/>
    <w:rsid w:val="008E1DED"/>
    <w:rsid w:val="008E3820"/>
    <w:rsid w:val="008E7F0A"/>
    <w:rsid w:val="008F1866"/>
    <w:rsid w:val="008F2C61"/>
    <w:rsid w:val="008F2DCC"/>
    <w:rsid w:val="008F3786"/>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07878"/>
    <w:rsid w:val="009104B3"/>
    <w:rsid w:val="00910B33"/>
    <w:rsid w:val="00910DF5"/>
    <w:rsid w:val="00913006"/>
    <w:rsid w:val="009141B8"/>
    <w:rsid w:val="00916339"/>
    <w:rsid w:val="009166AD"/>
    <w:rsid w:val="00916D97"/>
    <w:rsid w:val="009174EA"/>
    <w:rsid w:val="0092032E"/>
    <w:rsid w:val="009265D4"/>
    <w:rsid w:val="00926E75"/>
    <w:rsid w:val="00926EAE"/>
    <w:rsid w:val="00932250"/>
    <w:rsid w:val="009325C3"/>
    <w:rsid w:val="0093376E"/>
    <w:rsid w:val="00935F48"/>
    <w:rsid w:val="00935FAF"/>
    <w:rsid w:val="009367A7"/>
    <w:rsid w:val="00936C96"/>
    <w:rsid w:val="00940585"/>
    <w:rsid w:val="0094360B"/>
    <w:rsid w:val="00945CCF"/>
    <w:rsid w:val="00945DC2"/>
    <w:rsid w:val="009465DA"/>
    <w:rsid w:val="009546B1"/>
    <w:rsid w:val="00955FB7"/>
    <w:rsid w:val="009561A2"/>
    <w:rsid w:val="009561D6"/>
    <w:rsid w:val="00961892"/>
    <w:rsid w:val="00965295"/>
    <w:rsid w:val="00965E19"/>
    <w:rsid w:val="009662E3"/>
    <w:rsid w:val="00966307"/>
    <w:rsid w:val="00967037"/>
    <w:rsid w:val="00973464"/>
    <w:rsid w:val="00973D8B"/>
    <w:rsid w:val="00974739"/>
    <w:rsid w:val="00981272"/>
    <w:rsid w:val="00981503"/>
    <w:rsid w:val="009817CF"/>
    <w:rsid w:val="009821F2"/>
    <w:rsid w:val="009836F7"/>
    <w:rsid w:val="00983BA4"/>
    <w:rsid w:val="00985735"/>
    <w:rsid w:val="009858C2"/>
    <w:rsid w:val="0098691B"/>
    <w:rsid w:val="00986A0B"/>
    <w:rsid w:val="00986B0E"/>
    <w:rsid w:val="0098704D"/>
    <w:rsid w:val="00987CEF"/>
    <w:rsid w:val="009901BA"/>
    <w:rsid w:val="0099466F"/>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172C"/>
    <w:rsid w:val="009C3F80"/>
    <w:rsid w:val="009C5252"/>
    <w:rsid w:val="009C642E"/>
    <w:rsid w:val="009C6621"/>
    <w:rsid w:val="009C7501"/>
    <w:rsid w:val="009D174F"/>
    <w:rsid w:val="009D3AFF"/>
    <w:rsid w:val="009D4457"/>
    <w:rsid w:val="009D5578"/>
    <w:rsid w:val="009D6097"/>
    <w:rsid w:val="009E0AC0"/>
    <w:rsid w:val="009E0C1F"/>
    <w:rsid w:val="009E184C"/>
    <w:rsid w:val="009E2808"/>
    <w:rsid w:val="009E2971"/>
    <w:rsid w:val="009E2C62"/>
    <w:rsid w:val="009E2FFB"/>
    <w:rsid w:val="009E3AB3"/>
    <w:rsid w:val="009E7D2B"/>
    <w:rsid w:val="009F140A"/>
    <w:rsid w:val="009F150B"/>
    <w:rsid w:val="009F2BCD"/>
    <w:rsid w:val="009F2EC1"/>
    <w:rsid w:val="009F3F5E"/>
    <w:rsid w:val="009F5BE5"/>
    <w:rsid w:val="009F5D4D"/>
    <w:rsid w:val="009F7BB3"/>
    <w:rsid w:val="009F7D0A"/>
    <w:rsid w:val="00A02643"/>
    <w:rsid w:val="00A02AC4"/>
    <w:rsid w:val="00A038F4"/>
    <w:rsid w:val="00A0571F"/>
    <w:rsid w:val="00A05B02"/>
    <w:rsid w:val="00A0611C"/>
    <w:rsid w:val="00A0685B"/>
    <w:rsid w:val="00A06C1C"/>
    <w:rsid w:val="00A075C3"/>
    <w:rsid w:val="00A07692"/>
    <w:rsid w:val="00A102F5"/>
    <w:rsid w:val="00A111C8"/>
    <w:rsid w:val="00A1327C"/>
    <w:rsid w:val="00A133A4"/>
    <w:rsid w:val="00A159CA"/>
    <w:rsid w:val="00A200E0"/>
    <w:rsid w:val="00A212A5"/>
    <w:rsid w:val="00A2345B"/>
    <w:rsid w:val="00A264B1"/>
    <w:rsid w:val="00A27311"/>
    <w:rsid w:val="00A274FA"/>
    <w:rsid w:val="00A30B7B"/>
    <w:rsid w:val="00A34184"/>
    <w:rsid w:val="00A36733"/>
    <w:rsid w:val="00A36782"/>
    <w:rsid w:val="00A4142A"/>
    <w:rsid w:val="00A41DF5"/>
    <w:rsid w:val="00A426D1"/>
    <w:rsid w:val="00A42F20"/>
    <w:rsid w:val="00A43737"/>
    <w:rsid w:val="00A44095"/>
    <w:rsid w:val="00A4521F"/>
    <w:rsid w:val="00A47DB9"/>
    <w:rsid w:val="00A50FBF"/>
    <w:rsid w:val="00A5206C"/>
    <w:rsid w:val="00A520A3"/>
    <w:rsid w:val="00A5275D"/>
    <w:rsid w:val="00A5279D"/>
    <w:rsid w:val="00A528ED"/>
    <w:rsid w:val="00A52A00"/>
    <w:rsid w:val="00A54F5D"/>
    <w:rsid w:val="00A575AF"/>
    <w:rsid w:val="00A6023D"/>
    <w:rsid w:val="00A61B17"/>
    <w:rsid w:val="00A62D3F"/>
    <w:rsid w:val="00A631C6"/>
    <w:rsid w:val="00A63AF8"/>
    <w:rsid w:val="00A63CBA"/>
    <w:rsid w:val="00A66134"/>
    <w:rsid w:val="00A67545"/>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1E74"/>
    <w:rsid w:val="00A9221B"/>
    <w:rsid w:val="00A92708"/>
    <w:rsid w:val="00A9302F"/>
    <w:rsid w:val="00A930DB"/>
    <w:rsid w:val="00A9451B"/>
    <w:rsid w:val="00A94CCE"/>
    <w:rsid w:val="00A950E2"/>
    <w:rsid w:val="00A952F0"/>
    <w:rsid w:val="00A97023"/>
    <w:rsid w:val="00AA1933"/>
    <w:rsid w:val="00AA2A24"/>
    <w:rsid w:val="00AA2F2B"/>
    <w:rsid w:val="00AA350C"/>
    <w:rsid w:val="00AA3941"/>
    <w:rsid w:val="00AA412D"/>
    <w:rsid w:val="00AA4C2D"/>
    <w:rsid w:val="00AA71F9"/>
    <w:rsid w:val="00AA7F8E"/>
    <w:rsid w:val="00AB4BC3"/>
    <w:rsid w:val="00AC060F"/>
    <w:rsid w:val="00AC0BB8"/>
    <w:rsid w:val="00AC1692"/>
    <w:rsid w:val="00AC16AA"/>
    <w:rsid w:val="00AC30F5"/>
    <w:rsid w:val="00AC3963"/>
    <w:rsid w:val="00AC43D5"/>
    <w:rsid w:val="00AC70BD"/>
    <w:rsid w:val="00AC782A"/>
    <w:rsid w:val="00AD1AA2"/>
    <w:rsid w:val="00AD24CD"/>
    <w:rsid w:val="00AD2F08"/>
    <w:rsid w:val="00AD3072"/>
    <w:rsid w:val="00AD37E0"/>
    <w:rsid w:val="00AD3B22"/>
    <w:rsid w:val="00AD4E9A"/>
    <w:rsid w:val="00AD57DC"/>
    <w:rsid w:val="00AD6374"/>
    <w:rsid w:val="00AD71C8"/>
    <w:rsid w:val="00AD788D"/>
    <w:rsid w:val="00AD7E28"/>
    <w:rsid w:val="00AE20DB"/>
    <w:rsid w:val="00AE2A9B"/>
    <w:rsid w:val="00AE2FC9"/>
    <w:rsid w:val="00AE45AE"/>
    <w:rsid w:val="00AE7A72"/>
    <w:rsid w:val="00AF16E3"/>
    <w:rsid w:val="00AF1763"/>
    <w:rsid w:val="00AF2C02"/>
    <w:rsid w:val="00AF3A8C"/>
    <w:rsid w:val="00AF570F"/>
    <w:rsid w:val="00AF5C73"/>
    <w:rsid w:val="00AF7262"/>
    <w:rsid w:val="00AF7761"/>
    <w:rsid w:val="00B077E8"/>
    <w:rsid w:val="00B0787B"/>
    <w:rsid w:val="00B10410"/>
    <w:rsid w:val="00B108F5"/>
    <w:rsid w:val="00B138D1"/>
    <w:rsid w:val="00B13EAD"/>
    <w:rsid w:val="00B14DAF"/>
    <w:rsid w:val="00B17338"/>
    <w:rsid w:val="00B20708"/>
    <w:rsid w:val="00B21D01"/>
    <w:rsid w:val="00B24C6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2D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2C6F"/>
    <w:rsid w:val="00B938E6"/>
    <w:rsid w:val="00B9615B"/>
    <w:rsid w:val="00B97FCB"/>
    <w:rsid w:val="00BA2F9B"/>
    <w:rsid w:val="00BA32BF"/>
    <w:rsid w:val="00BA4404"/>
    <w:rsid w:val="00BA66E5"/>
    <w:rsid w:val="00BB0021"/>
    <w:rsid w:val="00BB4516"/>
    <w:rsid w:val="00BB4FDD"/>
    <w:rsid w:val="00BB51E5"/>
    <w:rsid w:val="00BB593C"/>
    <w:rsid w:val="00BB5DA4"/>
    <w:rsid w:val="00BB638C"/>
    <w:rsid w:val="00BB654F"/>
    <w:rsid w:val="00BB666E"/>
    <w:rsid w:val="00BC2D97"/>
    <w:rsid w:val="00BC528F"/>
    <w:rsid w:val="00BC5B82"/>
    <w:rsid w:val="00BC63C5"/>
    <w:rsid w:val="00BD380B"/>
    <w:rsid w:val="00BD3AEA"/>
    <w:rsid w:val="00BE034A"/>
    <w:rsid w:val="00BE2CC0"/>
    <w:rsid w:val="00BE46AE"/>
    <w:rsid w:val="00BE4908"/>
    <w:rsid w:val="00BE536B"/>
    <w:rsid w:val="00BE646F"/>
    <w:rsid w:val="00BF02DB"/>
    <w:rsid w:val="00BF3966"/>
    <w:rsid w:val="00BF4C19"/>
    <w:rsid w:val="00C011E2"/>
    <w:rsid w:val="00C03617"/>
    <w:rsid w:val="00C039C5"/>
    <w:rsid w:val="00C03AAB"/>
    <w:rsid w:val="00C044DE"/>
    <w:rsid w:val="00C050CD"/>
    <w:rsid w:val="00C072CD"/>
    <w:rsid w:val="00C07FBA"/>
    <w:rsid w:val="00C10E06"/>
    <w:rsid w:val="00C10EA6"/>
    <w:rsid w:val="00C1101B"/>
    <w:rsid w:val="00C11599"/>
    <w:rsid w:val="00C16750"/>
    <w:rsid w:val="00C174D7"/>
    <w:rsid w:val="00C17C12"/>
    <w:rsid w:val="00C21066"/>
    <w:rsid w:val="00C2496B"/>
    <w:rsid w:val="00C2552F"/>
    <w:rsid w:val="00C2713B"/>
    <w:rsid w:val="00C279B9"/>
    <w:rsid w:val="00C300D3"/>
    <w:rsid w:val="00C333BA"/>
    <w:rsid w:val="00C34A14"/>
    <w:rsid w:val="00C34A1D"/>
    <w:rsid w:val="00C35FA3"/>
    <w:rsid w:val="00C3617F"/>
    <w:rsid w:val="00C36D02"/>
    <w:rsid w:val="00C4009A"/>
    <w:rsid w:val="00C42DB6"/>
    <w:rsid w:val="00C47274"/>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50E"/>
    <w:rsid w:val="00C94781"/>
    <w:rsid w:val="00C9487A"/>
    <w:rsid w:val="00CA01CD"/>
    <w:rsid w:val="00CA32E9"/>
    <w:rsid w:val="00CA3AA6"/>
    <w:rsid w:val="00CA44C7"/>
    <w:rsid w:val="00CB011E"/>
    <w:rsid w:val="00CB0FEC"/>
    <w:rsid w:val="00CB1520"/>
    <w:rsid w:val="00CB422D"/>
    <w:rsid w:val="00CB5588"/>
    <w:rsid w:val="00CB6C3A"/>
    <w:rsid w:val="00CC21EE"/>
    <w:rsid w:val="00CC351E"/>
    <w:rsid w:val="00CC4E9E"/>
    <w:rsid w:val="00CC60F0"/>
    <w:rsid w:val="00CD01F4"/>
    <w:rsid w:val="00CD20C6"/>
    <w:rsid w:val="00CD322B"/>
    <w:rsid w:val="00CD3C51"/>
    <w:rsid w:val="00CD40FC"/>
    <w:rsid w:val="00CD56ED"/>
    <w:rsid w:val="00CD674B"/>
    <w:rsid w:val="00CE13C1"/>
    <w:rsid w:val="00CE17AE"/>
    <w:rsid w:val="00CE28B9"/>
    <w:rsid w:val="00CE2A47"/>
    <w:rsid w:val="00CE2A92"/>
    <w:rsid w:val="00CE4A02"/>
    <w:rsid w:val="00CE6E6E"/>
    <w:rsid w:val="00CF02C6"/>
    <w:rsid w:val="00CF34B2"/>
    <w:rsid w:val="00CF389D"/>
    <w:rsid w:val="00CF3F00"/>
    <w:rsid w:val="00CF5410"/>
    <w:rsid w:val="00D0198B"/>
    <w:rsid w:val="00D0220B"/>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301"/>
    <w:rsid w:val="00D56EB7"/>
    <w:rsid w:val="00D611EC"/>
    <w:rsid w:val="00D62468"/>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2BD9"/>
    <w:rsid w:val="00DB4B57"/>
    <w:rsid w:val="00DC0818"/>
    <w:rsid w:val="00DC1C1F"/>
    <w:rsid w:val="00DC3273"/>
    <w:rsid w:val="00DC34FA"/>
    <w:rsid w:val="00DC6608"/>
    <w:rsid w:val="00DC662C"/>
    <w:rsid w:val="00DC74A3"/>
    <w:rsid w:val="00DD0664"/>
    <w:rsid w:val="00DD0716"/>
    <w:rsid w:val="00DD28E2"/>
    <w:rsid w:val="00DD2EDA"/>
    <w:rsid w:val="00DD2FE6"/>
    <w:rsid w:val="00DD3815"/>
    <w:rsid w:val="00DD3E34"/>
    <w:rsid w:val="00DD51F0"/>
    <w:rsid w:val="00DD665F"/>
    <w:rsid w:val="00DE1F2D"/>
    <w:rsid w:val="00DE518A"/>
    <w:rsid w:val="00DE746B"/>
    <w:rsid w:val="00DF1F7A"/>
    <w:rsid w:val="00DF396F"/>
    <w:rsid w:val="00DF5E5F"/>
    <w:rsid w:val="00DF7058"/>
    <w:rsid w:val="00DF71B9"/>
    <w:rsid w:val="00DF7B05"/>
    <w:rsid w:val="00E000FC"/>
    <w:rsid w:val="00E00983"/>
    <w:rsid w:val="00E01E06"/>
    <w:rsid w:val="00E05374"/>
    <w:rsid w:val="00E05A5C"/>
    <w:rsid w:val="00E0612F"/>
    <w:rsid w:val="00E069CA"/>
    <w:rsid w:val="00E071E6"/>
    <w:rsid w:val="00E10641"/>
    <w:rsid w:val="00E11B09"/>
    <w:rsid w:val="00E134D5"/>
    <w:rsid w:val="00E14D05"/>
    <w:rsid w:val="00E221C5"/>
    <w:rsid w:val="00E24D7D"/>
    <w:rsid w:val="00E26AE0"/>
    <w:rsid w:val="00E26D7F"/>
    <w:rsid w:val="00E27782"/>
    <w:rsid w:val="00E31D6C"/>
    <w:rsid w:val="00E34E8E"/>
    <w:rsid w:val="00E41076"/>
    <w:rsid w:val="00E41139"/>
    <w:rsid w:val="00E41FCB"/>
    <w:rsid w:val="00E42AA1"/>
    <w:rsid w:val="00E46EF1"/>
    <w:rsid w:val="00E471F6"/>
    <w:rsid w:val="00E47FBC"/>
    <w:rsid w:val="00E5070A"/>
    <w:rsid w:val="00E50D2C"/>
    <w:rsid w:val="00E513A2"/>
    <w:rsid w:val="00E5308F"/>
    <w:rsid w:val="00E534B3"/>
    <w:rsid w:val="00E56B06"/>
    <w:rsid w:val="00E56CA5"/>
    <w:rsid w:val="00E572EA"/>
    <w:rsid w:val="00E6038E"/>
    <w:rsid w:val="00E616F2"/>
    <w:rsid w:val="00E6240B"/>
    <w:rsid w:val="00E628FC"/>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38B4"/>
    <w:rsid w:val="00E8516F"/>
    <w:rsid w:val="00E8691E"/>
    <w:rsid w:val="00E87E30"/>
    <w:rsid w:val="00E93640"/>
    <w:rsid w:val="00E97E60"/>
    <w:rsid w:val="00EA0473"/>
    <w:rsid w:val="00EA2494"/>
    <w:rsid w:val="00EA2A3A"/>
    <w:rsid w:val="00EA4972"/>
    <w:rsid w:val="00EB05AD"/>
    <w:rsid w:val="00EB0A65"/>
    <w:rsid w:val="00EB32E6"/>
    <w:rsid w:val="00EB64CE"/>
    <w:rsid w:val="00EB6E08"/>
    <w:rsid w:val="00EB7B15"/>
    <w:rsid w:val="00EB7EFC"/>
    <w:rsid w:val="00EB7FEF"/>
    <w:rsid w:val="00EC3883"/>
    <w:rsid w:val="00EC44C4"/>
    <w:rsid w:val="00EC71EB"/>
    <w:rsid w:val="00ED2198"/>
    <w:rsid w:val="00ED3FB1"/>
    <w:rsid w:val="00ED6873"/>
    <w:rsid w:val="00EE096D"/>
    <w:rsid w:val="00EE318F"/>
    <w:rsid w:val="00EE38AD"/>
    <w:rsid w:val="00EE3935"/>
    <w:rsid w:val="00EE3CBC"/>
    <w:rsid w:val="00EE49E3"/>
    <w:rsid w:val="00EE4A26"/>
    <w:rsid w:val="00EE5A3C"/>
    <w:rsid w:val="00EF0994"/>
    <w:rsid w:val="00EF2100"/>
    <w:rsid w:val="00EF32E8"/>
    <w:rsid w:val="00EF5206"/>
    <w:rsid w:val="00EF5388"/>
    <w:rsid w:val="00EF763F"/>
    <w:rsid w:val="00F02039"/>
    <w:rsid w:val="00F024F6"/>
    <w:rsid w:val="00F025E0"/>
    <w:rsid w:val="00F036A4"/>
    <w:rsid w:val="00F041C3"/>
    <w:rsid w:val="00F05080"/>
    <w:rsid w:val="00F1191E"/>
    <w:rsid w:val="00F126B2"/>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67D4"/>
    <w:rsid w:val="00F56F5B"/>
    <w:rsid w:val="00F57919"/>
    <w:rsid w:val="00F60CD1"/>
    <w:rsid w:val="00F60E4C"/>
    <w:rsid w:val="00F632E6"/>
    <w:rsid w:val="00F663CC"/>
    <w:rsid w:val="00F71CB0"/>
    <w:rsid w:val="00F71EBF"/>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18E8"/>
    <w:rsid w:val="00F93AC4"/>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910"/>
    <w:rsid w:val="00FC7E87"/>
    <w:rsid w:val="00FD0B19"/>
    <w:rsid w:val="00FD0D58"/>
    <w:rsid w:val="00FD2334"/>
    <w:rsid w:val="00FD2533"/>
    <w:rsid w:val="00FD2F7D"/>
    <w:rsid w:val="00FD3428"/>
    <w:rsid w:val="00FD4242"/>
    <w:rsid w:val="00FD5476"/>
    <w:rsid w:val="00FD6096"/>
    <w:rsid w:val="00FD6BBF"/>
    <w:rsid w:val="00FD77D5"/>
    <w:rsid w:val="00FE0828"/>
    <w:rsid w:val="00FE0C1F"/>
    <w:rsid w:val="00FE2A4D"/>
    <w:rsid w:val="00FE4222"/>
    <w:rsid w:val="00FE71E7"/>
    <w:rsid w:val="00FF1860"/>
    <w:rsid w:val="00FF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76CBB"/>
  <w15:docId w15:val="{7BE9ECA7-0590-41F9-A620-4EC52872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4C6D"/>
    <w:rPr>
      <w:sz w:val="22"/>
    </w:rPr>
  </w:style>
  <w:style w:type="paragraph" w:styleId="1">
    <w:name w:val="heading 1"/>
    <w:basedOn w:val="a"/>
    <w:next w:val="a"/>
    <w:qFormat/>
    <w:rsid w:val="0056086A"/>
    <w:pPr>
      <w:pBdr>
        <w:bottom w:val="single" w:sz="12" w:space="1" w:color="808080"/>
      </w:pBdr>
      <w:spacing w:before="120" w:after="180"/>
      <w:outlineLvl w:val="0"/>
    </w:pPr>
    <w:rPr>
      <w:rFonts w:ascii="Arial" w:hAnsi="Arial"/>
      <w:b/>
      <w:sz w:val="28"/>
    </w:rPr>
  </w:style>
  <w:style w:type="paragraph" w:styleId="2">
    <w:name w:val="heading 2"/>
    <w:basedOn w:val="Exerciseheading2"/>
    <w:next w:val="a"/>
    <w:qFormat/>
    <w:rsid w:val="0012535A"/>
    <w:pPr>
      <w:outlineLvl w:val="1"/>
    </w:pPr>
  </w:style>
  <w:style w:type="paragraph" w:styleId="3">
    <w:name w:val="heading 3"/>
    <w:basedOn w:val="a"/>
    <w:next w:val="a"/>
    <w:qFormat/>
    <w:rsid w:val="00A61B17"/>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erciseheading2">
    <w:name w:val="Exercise heading 2"/>
    <w:basedOn w:val="a"/>
    <w:next w:val="Exerciselist"/>
    <w:rsid w:val="00965295"/>
    <w:pPr>
      <w:keepNext/>
      <w:spacing w:after="120"/>
      <w:ind w:right="1260"/>
    </w:pPr>
    <w:rPr>
      <w:b/>
      <w:sz w:val="24"/>
    </w:rPr>
  </w:style>
  <w:style w:type="paragraph" w:customStyle="1" w:styleId="Exerciselist">
    <w:name w:val="Exercise list"/>
    <w:basedOn w:val="a"/>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1"/>
    <w:next w:val="a"/>
    <w:rsid w:val="0012535A"/>
    <w:pPr>
      <w:pBdr>
        <w:bottom w:val="none" w:sz="0" w:space="0" w:color="auto"/>
      </w:pBdr>
      <w:spacing w:before="0"/>
    </w:pPr>
    <w:rPr>
      <w:sz w:val="40"/>
    </w:rPr>
  </w:style>
  <w:style w:type="paragraph" w:styleId="a3">
    <w:name w:val="footer"/>
    <w:basedOn w:val="a"/>
    <w:rsid w:val="00414C6D"/>
    <w:pPr>
      <w:tabs>
        <w:tab w:val="center" w:pos="4320"/>
        <w:tab w:val="right" w:pos="8640"/>
      </w:tabs>
    </w:pPr>
  </w:style>
  <w:style w:type="paragraph" w:styleId="a4">
    <w:name w:val="header"/>
    <w:basedOn w:val="a"/>
    <w:rsid w:val="00414C6D"/>
    <w:pPr>
      <w:tabs>
        <w:tab w:val="center" w:pos="4320"/>
        <w:tab w:val="right" w:pos="8640"/>
      </w:tabs>
    </w:pPr>
  </w:style>
  <w:style w:type="character" w:styleId="a5">
    <w:name w:val="page number"/>
    <w:basedOn w:val="a0"/>
    <w:rsid w:val="00414C6D"/>
  </w:style>
  <w:style w:type="paragraph" w:customStyle="1" w:styleId="Exercisecode">
    <w:name w:val="Exercise code"/>
    <w:basedOn w:val="a"/>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a6">
    <w:name w:val="Balloon Text"/>
    <w:basedOn w:val="a"/>
    <w:semiHidden/>
    <w:rsid w:val="001E1326"/>
    <w:rPr>
      <w:rFonts w:ascii="Tahoma" w:hAnsi="Tahoma" w:cs="Tahoma"/>
      <w:sz w:val="16"/>
      <w:szCs w:val="16"/>
    </w:rPr>
  </w:style>
  <w:style w:type="paragraph" w:customStyle="1" w:styleId="Bulleteditem">
    <w:name w:val="Bulleted item"/>
    <w:basedOn w:val="a"/>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a"/>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3"/>
    <w:next w:val="a"/>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a"/>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a"/>
    <w:rsid w:val="00311DD5"/>
    <w:pPr>
      <w:numPr>
        <w:numId w:val="3"/>
      </w:numPr>
      <w:spacing w:after="60"/>
      <w:ind w:right="547"/>
    </w:pPr>
  </w:style>
  <w:style w:type="character" w:styleId="a7">
    <w:name w:val="annotation reference"/>
    <w:semiHidden/>
    <w:unhideWhenUsed/>
    <w:rsid w:val="00EF5206"/>
    <w:rPr>
      <w:sz w:val="16"/>
      <w:szCs w:val="16"/>
    </w:rPr>
  </w:style>
  <w:style w:type="paragraph" w:styleId="a8">
    <w:name w:val="annotation text"/>
    <w:basedOn w:val="a"/>
    <w:link w:val="a9"/>
    <w:semiHidden/>
    <w:unhideWhenUsed/>
    <w:rsid w:val="00EF5206"/>
    <w:rPr>
      <w:sz w:val="20"/>
    </w:rPr>
  </w:style>
  <w:style w:type="character" w:customStyle="1" w:styleId="a9">
    <w:name w:val="批注文字 字符"/>
    <w:basedOn w:val="a0"/>
    <w:link w:val="a8"/>
    <w:semiHidden/>
    <w:rsid w:val="00EF5206"/>
  </w:style>
  <w:style w:type="character" w:styleId="aa">
    <w:name w:val="Hyperlink"/>
    <w:unhideWhenUsed/>
    <w:rsid w:val="004B6C8E"/>
    <w:rPr>
      <w:color w:val="0000FF"/>
      <w:u w:val="single"/>
    </w:rPr>
  </w:style>
  <w:style w:type="paragraph" w:styleId="ab">
    <w:name w:val="annotation subject"/>
    <w:basedOn w:val="a8"/>
    <w:next w:val="a8"/>
    <w:link w:val="ac"/>
    <w:semiHidden/>
    <w:unhideWhenUsed/>
    <w:rsid w:val="00AD37E0"/>
    <w:rPr>
      <w:b/>
      <w:bCs/>
    </w:rPr>
  </w:style>
  <w:style w:type="character" w:customStyle="1" w:styleId="ac">
    <w:name w:val="批注主题 字符"/>
    <w:basedOn w:val="a9"/>
    <w:link w:val="ab"/>
    <w:semiHidden/>
    <w:rsid w:val="00AD37E0"/>
    <w:rPr>
      <w:b/>
      <w:bCs/>
    </w:rPr>
  </w:style>
  <w:style w:type="character" w:styleId="ad">
    <w:name w:val="Unresolved Mention"/>
    <w:basedOn w:val="a0"/>
    <w:uiPriority w:val="99"/>
    <w:semiHidden/>
    <w:unhideWhenUsed/>
    <w:rsid w:val="006417B2"/>
    <w:rPr>
      <w:color w:val="605E5C"/>
      <w:shd w:val="clear" w:color="auto" w:fill="E1DFDD"/>
    </w:rPr>
  </w:style>
  <w:style w:type="character" w:styleId="ae">
    <w:name w:val="FollowedHyperlink"/>
    <w:basedOn w:val="a0"/>
    <w:semiHidden/>
    <w:unhideWhenUsed/>
    <w:rsid w:val="00716D2C"/>
    <w:rPr>
      <w:color w:val="800080" w:themeColor="followedHyperlink"/>
      <w:u w:val="single"/>
    </w:rPr>
  </w:style>
  <w:style w:type="paragraph" w:styleId="af">
    <w:name w:val="List Paragraph"/>
    <w:basedOn w:val="a"/>
    <w:uiPriority w:val="34"/>
    <w:qFormat/>
    <w:rsid w:val="00716D2C"/>
    <w:pPr>
      <w:ind w:left="720"/>
      <w:contextualSpacing/>
    </w:pPr>
  </w:style>
  <w:style w:type="paragraph" w:customStyle="1" w:styleId="Bulleted">
    <w:name w:val="Bulleted"/>
    <w:basedOn w:val="a"/>
    <w:rsid w:val="00FC7910"/>
    <w:pPr>
      <w:numPr>
        <w:numId w:val="14"/>
      </w:numPr>
      <w:spacing w:after="120"/>
    </w:pPr>
  </w:style>
  <w:style w:type="paragraph" w:customStyle="1" w:styleId="Normalindented">
    <w:name w:val="Normal indented"/>
    <w:basedOn w:val="a"/>
    <w:rsid w:val="00FC7910"/>
    <w:pPr>
      <w:spacing w:after="120"/>
      <w:ind w:firstLine="360"/>
    </w:pPr>
  </w:style>
  <w:style w:type="paragraph" w:customStyle="1" w:styleId="Normalnon-indented">
    <w:name w:val="Normal non-indented"/>
    <w:basedOn w:val="a"/>
    <w:rsid w:val="00FC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126EA-5ABC-4841-AC7C-0F9FC22A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CICSIG.DOT</Template>
  <TotalTime>2124</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刘 曈晞</cp:lastModifiedBy>
  <cp:revision>9</cp:revision>
  <cp:lastPrinted>2012-05-03T21:17:00Z</cp:lastPrinted>
  <dcterms:created xsi:type="dcterms:W3CDTF">2020-06-22T02:28:00Z</dcterms:created>
  <dcterms:modified xsi:type="dcterms:W3CDTF">2020-11-26T12:46:00Z</dcterms:modified>
  <cp:category>IG</cp:category>
</cp:coreProperties>
</file>